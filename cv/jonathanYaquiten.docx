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4028"/>
        <w:gridCol w:w="5908"/>
      </w:tblGrid>
      <w:tr w:rsidR="00B47BD9" w:rsidRPr="005152F2" w:rsidTr="00F1049C">
        <w:tc>
          <w:tcPr>
            <w:tcW w:w="4050" w:type="dxa"/>
          </w:tcPr>
          <w:sdt>
            <w:sdtPr>
              <w:rPr>
                <w:sz w:val="20"/>
                <w:szCs w:val="20"/>
              </w:rPr>
              <w:alias w:val="Your Name:"/>
              <w:tag w:val="Your Name:"/>
              <w:id w:val="-1220516334"/>
              <w:placeholder>
                <w:docPart w:val="164AAAEF915145F796908576AAF1160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47BD9" w:rsidRPr="00B47BD9" w:rsidRDefault="001218D1" w:rsidP="003856C9">
                <w:pPr>
                  <w:pStyle w:val="Heading1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yaki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028"/>
            </w:tblGrid>
            <w:tr w:rsidR="00B47BD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B47BD9" w:rsidRDefault="00B47BD9" w:rsidP="00441EB9">
                  <w:pPr>
                    <w:pStyle w:val="Heading3"/>
                  </w:pPr>
                  <w:r w:rsidRPr="005674AC">
                    <w:rPr>
                      <w:noProof/>
                      <w:lang w:val="en-CA" w:eastAsia="en-CA"/>
                    </w:rPr>
                    <mc:AlternateContent>
                      <mc:Choice Requires="wpg">
                        <w:drawing>
                          <wp:inline distT="0" distB="0" distL="0" distR="0" wp14:anchorId="52531D88" wp14:editId="59A0D33B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319FC9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47BD9" w:rsidRPr="005152F2" w:rsidTr="00BE1B6F">
              <w:trPr>
                <w:trHeight w:val="1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B47BD9" w:rsidRDefault="002908F5" w:rsidP="0093232C">
                  <w:pPr>
                    <w:pStyle w:val="Heading3"/>
                    <w:spacing w:line="240" w:lineRule="auto"/>
                  </w:pPr>
                  <w:r>
                    <w:rPr>
                      <w:caps w:val="0"/>
                    </w:rPr>
                    <w:t>j</w:t>
                  </w:r>
                  <w:r w:rsidR="00B47BD9">
                    <w:rPr>
                      <w:caps w:val="0"/>
                    </w:rPr>
                    <w:t>onathanyaquiten</w:t>
                  </w:r>
                  <w:r>
                    <w:rPr>
                      <w:caps w:val="0"/>
                    </w:rPr>
                    <w:t>.yaki</w:t>
                  </w:r>
                  <w:r w:rsidR="00B47BD9">
                    <w:rPr>
                      <w:caps w:val="0"/>
                    </w:rPr>
                    <w:t>@gmail.com</w:t>
                  </w:r>
                </w:p>
              </w:tc>
            </w:tr>
            <w:tr w:rsidR="00B47BD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B47BD9" w:rsidRDefault="00B47BD9" w:rsidP="00441EB9">
                  <w:pPr>
                    <w:pStyle w:val="Heading3"/>
                  </w:pPr>
                  <w:r w:rsidRPr="005674AC">
                    <w:rPr>
                      <w:noProof/>
                      <w:lang w:val="en-CA" w:eastAsia="en-CA"/>
                    </w:rPr>
                    <mc:AlternateContent>
                      <mc:Choice Requires="wpg">
                        <w:drawing>
                          <wp:inline distT="0" distB="0" distL="0" distR="0" wp14:anchorId="09D45CB2" wp14:editId="32F4DF7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A12EC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47BD9" w:rsidRPr="005152F2" w:rsidTr="0093232C">
              <w:trPr>
                <w:trHeight w:val="14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B47BD9" w:rsidRDefault="00B47BD9" w:rsidP="00B47BD9">
                  <w:pPr>
                    <w:pStyle w:val="Heading3"/>
                  </w:pPr>
                  <w:r>
                    <w:t>0912-030-9211</w:t>
                  </w:r>
                </w:p>
              </w:tc>
            </w:tr>
            <w:tr w:rsidR="00B47BD9" w:rsidRPr="005152F2" w:rsidTr="00B47BD9">
              <w:trPr>
                <w:trHeight w:val="653"/>
              </w:trPr>
              <w:tc>
                <w:tcPr>
                  <w:tcW w:w="3023" w:type="dxa"/>
                  <w:tcBorders>
                    <w:top w:val="nil"/>
                  </w:tcBorders>
                  <w:tcMar>
                    <w:top w:w="360" w:type="dxa"/>
                    <w:bottom w:w="0" w:type="dxa"/>
                  </w:tcMar>
                </w:tcPr>
                <w:p w:rsidR="00B47BD9" w:rsidRPr="0093232C" w:rsidRDefault="00393A08" w:rsidP="0093232C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hyperlink r:id="rId7" w:history="1">
                    <w:r w:rsidR="0093232C" w:rsidRPr="0093232C">
                      <w:rPr>
                        <w:rStyle w:val="Hyperlink"/>
                        <w:rFonts w:asciiTheme="majorHAnsi" w:hAnsiTheme="majorHAnsi"/>
                        <w:color w:val="auto"/>
                        <w:u w:val="none"/>
                      </w:rPr>
                      <w:t>https://jonathanyaquiten.github.io/portfolio-b5dc</w:t>
                    </w:r>
                  </w:hyperlink>
                </w:p>
              </w:tc>
            </w:tr>
            <w:tr w:rsidR="00B47BD9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B47BD9" w:rsidRPr="00D001B1" w:rsidRDefault="00BE1B6F" w:rsidP="004527FF">
                  <w:pPr>
                    <w:spacing w:after="0" w:line="360" w:lineRule="auto"/>
                    <w:rPr>
                      <w:rFonts w:asciiTheme="majorHAnsi" w:hAnsiTheme="majorHAnsi"/>
                      <w:sz w:val="26"/>
                      <w:szCs w:val="26"/>
                    </w:rPr>
                  </w:pPr>
                  <w:r w:rsidRPr="00D001B1">
                    <w:rPr>
                      <w:rFonts w:asciiTheme="majorHAnsi" w:hAnsiTheme="majorHAnsi"/>
                      <w:sz w:val="26"/>
                      <w:szCs w:val="26"/>
                    </w:rPr>
                    <w:t>PROFESSIONAL SUMMARY</w:t>
                  </w:r>
                </w:p>
                <w:p w:rsidR="00B47BD9" w:rsidRDefault="00B47BD9" w:rsidP="00616FF4">
                  <w:pPr>
                    <w:pStyle w:val="GraphicElement"/>
                  </w:pPr>
                  <w:r>
                    <w:rPr>
                      <w:lang w:val="en-CA" w:eastAsia="en-CA"/>
                    </w:rPr>
                    <mc:AlternateContent>
                      <mc:Choice Requires="wps">
                        <w:drawing>
                          <wp:inline distT="0" distB="0" distL="0" distR="0" wp14:anchorId="772DF161" wp14:editId="389220E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A23DBF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3232C" w:rsidRDefault="004527FF" w:rsidP="0093232C">
                  <w:r>
                    <w:t>A Developer with knowledge in front-end and back-end programming.</w:t>
                  </w:r>
                </w:p>
                <w:p w:rsidR="004527FF" w:rsidRDefault="004527FF" w:rsidP="004527FF">
                  <w:r>
                    <w:t>Writing efficient and testable codes using current best practices in web development.</w:t>
                  </w:r>
                </w:p>
                <w:p w:rsidR="004527FF" w:rsidRDefault="004527FF" w:rsidP="004527FF">
                  <w:r>
                    <w:t>Fast learner, hard worker, and willing to learn to adopt the changes in modern development.</w:t>
                  </w:r>
                </w:p>
              </w:tc>
            </w:tr>
            <w:tr w:rsidR="00B47BD9" w:rsidRPr="005152F2" w:rsidTr="00D001B1">
              <w:trPr>
                <w:trHeight w:val="641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B47BD9" w:rsidRPr="00D001B1" w:rsidRDefault="00BE1B6F" w:rsidP="0043426C">
                  <w:pPr>
                    <w:pStyle w:val="Heading3"/>
                    <w:rPr>
                      <w:sz w:val="26"/>
                      <w:szCs w:val="26"/>
                    </w:rPr>
                  </w:pPr>
                  <w:r w:rsidRPr="00D001B1">
                    <w:rPr>
                      <w:sz w:val="26"/>
                      <w:szCs w:val="26"/>
                    </w:rPr>
                    <w:t>Technical toolbox</w:t>
                  </w:r>
                </w:p>
                <w:p w:rsidR="00B47BD9" w:rsidRPr="005A7E57" w:rsidRDefault="00B47BD9" w:rsidP="00616FF4">
                  <w:pPr>
                    <w:pStyle w:val="GraphicElement"/>
                  </w:pPr>
                  <w:r>
                    <w:rPr>
                      <w:lang w:val="en-CA" w:eastAsia="en-CA"/>
                    </w:rPr>
                    <mc:AlternateContent>
                      <mc:Choice Requires="wps">
                        <w:drawing>
                          <wp:inline distT="0" distB="0" distL="0" distR="0" wp14:anchorId="59062CB1" wp14:editId="5CED612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6A0E5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E1B6F" w:rsidRPr="005152F2" w:rsidRDefault="00BE1B6F" w:rsidP="00BE1B6F">
                  <w:r>
                    <w:t>GIT, HTML, CSS,</w:t>
                  </w:r>
                  <w:r w:rsidR="002908F5">
                    <w:t xml:space="preserve"> Bootstrap,</w:t>
                  </w:r>
                  <w:r w:rsidR="007F158A">
                    <w:t xml:space="preserve"> </w:t>
                  </w:r>
                  <w:bookmarkStart w:id="0" w:name="_GoBack"/>
                  <w:bookmarkEnd w:id="0"/>
                  <w:r>
                    <w:t>JQuery, Ajax, PHP, MySQL, Laravel</w:t>
                  </w:r>
                </w:p>
              </w:tc>
            </w:tr>
          </w:tbl>
          <w:p w:rsidR="00B47BD9" w:rsidRPr="005152F2" w:rsidRDefault="00B47BD9" w:rsidP="003856C9"/>
        </w:tc>
        <w:tc>
          <w:tcPr>
            <w:tcW w:w="594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08"/>
            </w:tblGrid>
            <w:tr w:rsidR="00B47BD9" w:rsidTr="00B47BD9">
              <w:trPr>
                <w:trHeight w:val="81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B47BD9" w:rsidRPr="00D001B1" w:rsidRDefault="004527FF" w:rsidP="00F1049C">
                  <w:pPr>
                    <w:pStyle w:val="Heading2"/>
                    <w:ind w:left="724"/>
                  </w:pPr>
                  <w:r w:rsidRPr="00D001B1">
                    <w:rPr>
                      <w:noProof/>
                      <w:lang w:val="en-CA" w:eastAsia="en-CA"/>
                    </w:rPr>
                    <w:drawing>
                      <wp:anchor distT="0" distB="0" distL="114300" distR="114300" simplePos="0" relativeHeight="251708416" behindDoc="0" locked="0" layoutInCell="1" allowOverlap="1" wp14:anchorId="1D78971C" wp14:editId="3649D5DA">
                        <wp:simplePos x="0" y="0"/>
                        <wp:positionH relativeFrom="column">
                          <wp:posOffset>-2305050</wp:posOffset>
                        </wp:positionH>
                        <wp:positionV relativeFrom="paragraph">
                          <wp:posOffset>142875</wp:posOffset>
                        </wp:positionV>
                        <wp:extent cx="1828800" cy="1819275"/>
                        <wp:effectExtent l="133350" t="114300" r="133350" b="142875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Yaquiten, Jonathan C 2x2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9294" cy="1819766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107950" dist="12700" dir="5400000" algn="ctr">
                                    <a:srgbClr val="000000"/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soft" dir="t">
                                    <a:rot lat="0" lon="0" rev="0"/>
                                  </a:lightRig>
                                </a:scene3d>
                                <a:sp3d contourW="44450" prstMaterial="matte">
                                  <a:bevelT w="63500" h="63500" prst="artDeco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47BD9" w:rsidRPr="00D001B1">
                    <w:t>Personal Information</w:t>
                  </w:r>
                </w:p>
                <w:p w:rsidR="004527FF" w:rsidRDefault="00D001B1" w:rsidP="00F1049C">
                  <w:pPr>
                    <w:ind w:left="724"/>
                    <w:jc w:val="left"/>
                    <w:rPr>
                      <w:rFonts w:asciiTheme="majorHAnsi" w:eastAsiaTheme="majorEastAsia" w:hAnsiTheme="majorHAnsi" w:cstheme="majorBidi"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Name: Jonathan C. Yaquiten</w:t>
                  </w:r>
                </w:p>
                <w:p w:rsidR="00B47BD9" w:rsidRDefault="00D001B1" w:rsidP="00F1049C">
                  <w:pPr>
                    <w:ind w:left="724"/>
                    <w:jc w:val="left"/>
                    <w:rPr>
                      <w:rFonts w:asciiTheme="majorHAnsi" w:eastAsiaTheme="majorEastAsia" w:hAnsiTheme="majorHAnsi" w:cstheme="majorBidi"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A</w:t>
                  </w:r>
                  <w:r w:rsidRPr="00B47BD9">
                    <w:rPr>
                      <w:rFonts w:asciiTheme="majorHAnsi" w:eastAsiaTheme="majorEastAsia" w:hAnsiTheme="majorHAnsi" w:cstheme="majorBidi"/>
                      <w:iCs/>
                    </w:rPr>
                    <w:t>ddress</w:t>
                  </w: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: Apsayan, Gerona, Tarlac</w:t>
                  </w:r>
                </w:p>
                <w:p w:rsidR="00B47BD9" w:rsidRDefault="00D001B1" w:rsidP="00F1049C">
                  <w:pPr>
                    <w:ind w:left="724"/>
                    <w:jc w:val="left"/>
                    <w:rPr>
                      <w:rFonts w:asciiTheme="majorHAnsi" w:eastAsiaTheme="majorEastAsia" w:hAnsiTheme="majorHAnsi" w:cstheme="majorBidi"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Date</w:t>
                  </w:r>
                  <w:r w:rsidR="00FE398B">
                    <w:rPr>
                      <w:rFonts w:asciiTheme="majorHAnsi" w:eastAsiaTheme="majorEastAsia" w:hAnsiTheme="majorHAnsi" w:cstheme="majorBidi"/>
                      <w:iCs/>
                    </w:rPr>
                    <w:t xml:space="preserve"> of Birth</w:t>
                  </w: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: January 10, 1994</w:t>
                  </w:r>
                </w:p>
                <w:p w:rsidR="00B47BD9" w:rsidRDefault="00D001B1" w:rsidP="00F1049C">
                  <w:pPr>
                    <w:ind w:left="724"/>
                    <w:jc w:val="left"/>
                    <w:rPr>
                      <w:rFonts w:asciiTheme="majorHAnsi" w:eastAsiaTheme="majorEastAsia" w:hAnsiTheme="majorHAnsi" w:cstheme="majorBidi"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Gender: Male</w:t>
                  </w:r>
                </w:p>
                <w:p w:rsidR="00B47BD9" w:rsidRPr="00B47BD9" w:rsidRDefault="00D001B1" w:rsidP="00F1049C">
                  <w:pPr>
                    <w:ind w:left="724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iCs/>
                    </w:rPr>
                    <w:t>Status: Single</w:t>
                  </w:r>
                </w:p>
              </w:tc>
            </w:tr>
            <w:tr w:rsidR="00B47BD9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B47BD9" w:rsidRPr="00D001B1" w:rsidRDefault="00B47BD9" w:rsidP="00F1049C">
                  <w:pPr>
                    <w:pStyle w:val="Heading2"/>
                    <w:ind w:left="724"/>
                  </w:pPr>
                  <w:r w:rsidRPr="00D001B1">
                    <w:t xml:space="preserve">trainings and </w:t>
                  </w: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2349809E0CA476FB9E98F1325A235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D001B1">
                        <w:t>Education</w:t>
                      </w:r>
                    </w:sdtContent>
                  </w:sdt>
                </w:p>
                <w:p w:rsidR="00B47BD9" w:rsidRPr="0043426C" w:rsidRDefault="00B47BD9" w:rsidP="00F1049C">
                  <w:pPr>
                    <w:pStyle w:val="Heading4"/>
                    <w:ind w:left="724"/>
                  </w:pPr>
                  <w:r>
                    <w:t>Tuitt Coding Bootcamp</w:t>
                  </w:r>
                </w:p>
                <w:p w:rsidR="00B47BD9" w:rsidRPr="005152F2" w:rsidRDefault="00B47BD9" w:rsidP="00F1049C">
                  <w:pPr>
                    <w:pStyle w:val="Heading5"/>
                    <w:ind w:left="724"/>
                  </w:pPr>
                  <w:r>
                    <w:t>Web Development Training</w:t>
                  </w:r>
                </w:p>
                <w:p w:rsidR="00B47BD9" w:rsidRDefault="00B47BD9" w:rsidP="00F1049C">
                  <w:pPr>
                    <w:ind w:left="724"/>
                  </w:pPr>
                  <w:r>
                    <w:t>November 2017</w:t>
                  </w:r>
                </w:p>
                <w:p w:rsidR="00B47BD9" w:rsidRDefault="00B47BD9" w:rsidP="00F1049C">
                  <w:pPr>
                    <w:ind w:left="724"/>
                    <w:rPr>
                      <w:b/>
                    </w:rPr>
                  </w:pPr>
                  <w:r w:rsidRPr="00B47BD9">
                    <w:rPr>
                      <w:b/>
                    </w:rPr>
                    <w:t>TESDA</w:t>
                  </w:r>
                </w:p>
                <w:p w:rsidR="00B47BD9" w:rsidRPr="00BE1B6F" w:rsidRDefault="00B47BD9" w:rsidP="00F1049C">
                  <w:pPr>
                    <w:ind w:left="724"/>
                  </w:pPr>
                  <w:r w:rsidRPr="00BE1B6F">
                    <w:rPr>
                      <w:rFonts w:asciiTheme="majorHAnsi" w:hAnsiTheme="majorHAnsi"/>
                    </w:rPr>
                    <w:t>Electrical Installation and Maintenance NC II</w:t>
                  </w:r>
                </w:p>
                <w:p w:rsidR="00B47BD9" w:rsidRDefault="00B47BD9" w:rsidP="00F1049C">
                  <w:pPr>
                    <w:ind w:left="724"/>
                  </w:pPr>
                  <w:r>
                    <w:t>December 2016</w:t>
                  </w:r>
                </w:p>
                <w:p w:rsidR="00B47BD9" w:rsidRDefault="00B47BD9" w:rsidP="00F1049C">
                  <w:pPr>
                    <w:ind w:left="724"/>
                    <w:rPr>
                      <w:b/>
                    </w:rPr>
                  </w:pPr>
                  <w:r w:rsidRPr="00B47BD9">
                    <w:rPr>
                      <w:b/>
                    </w:rPr>
                    <w:t>TESDA</w:t>
                  </w:r>
                </w:p>
                <w:p w:rsidR="00B47BD9" w:rsidRDefault="00B47BD9" w:rsidP="00F1049C">
                  <w:pPr>
                    <w:ind w:left="724"/>
                  </w:pPr>
                  <w:r w:rsidRPr="00B47BD9">
                    <w:t>Computer Hardware Servicing NC II</w:t>
                  </w:r>
                </w:p>
                <w:p w:rsidR="00B47BD9" w:rsidRDefault="00B47BD9" w:rsidP="00F1049C">
                  <w:pPr>
                    <w:ind w:left="724"/>
                  </w:pPr>
                  <w:r>
                    <w:t>August 2014</w:t>
                  </w:r>
                </w:p>
                <w:p w:rsidR="00B47BD9" w:rsidRDefault="004527FF" w:rsidP="00F1049C">
                  <w:pPr>
                    <w:ind w:left="724"/>
                    <w:rPr>
                      <w:b/>
                    </w:rPr>
                  </w:pPr>
                  <w:r>
                    <w:rPr>
                      <w:b/>
                    </w:rPr>
                    <w:t>TARLAC STATE UNIVERSITY</w:t>
                  </w:r>
                </w:p>
                <w:p w:rsidR="004527FF" w:rsidRDefault="004527FF" w:rsidP="00F1049C">
                  <w:pPr>
                    <w:ind w:left="724"/>
                  </w:pPr>
                  <w:r>
                    <w:t>Bachelor of Science in Information Technology</w:t>
                  </w:r>
                </w:p>
                <w:p w:rsidR="004527FF" w:rsidRPr="004527FF" w:rsidRDefault="004527FF" w:rsidP="00F1049C">
                  <w:pPr>
                    <w:ind w:left="724"/>
                  </w:pPr>
                  <w:r>
                    <w:t>June 2010 – April 2014</w:t>
                  </w:r>
                </w:p>
              </w:tc>
            </w:tr>
            <w:tr w:rsidR="00B47BD9" w:rsidTr="00B85871">
              <w:tc>
                <w:tcPr>
                  <w:tcW w:w="5191" w:type="dxa"/>
                </w:tcPr>
                <w:p w:rsidR="00B47BD9" w:rsidRPr="00D001B1" w:rsidRDefault="0093232C" w:rsidP="00F1049C">
                  <w:pPr>
                    <w:pStyle w:val="Heading2"/>
                    <w:ind w:left="724"/>
                  </w:pPr>
                  <w:r w:rsidRPr="00D001B1">
                    <w:t>Professional References</w:t>
                  </w:r>
                </w:p>
                <w:p w:rsidR="00B47BD9" w:rsidRDefault="0093232C" w:rsidP="00F1049C">
                  <w:pPr>
                    <w:ind w:left="724"/>
                  </w:pPr>
                  <w:r>
                    <w:t>Ms. Debbie Villareal</w:t>
                  </w:r>
                </w:p>
                <w:p w:rsidR="0093232C" w:rsidRDefault="00372C71" w:rsidP="00F1049C">
                  <w:pPr>
                    <w:ind w:left="724"/>
                  </w:pPr>
                  <w:r>
                    <w:t>HR of</w:t>
                  </w:r>
                  <w:r w:rsidR="0093232C">
                    <w:t xml:space="preserve"> Tuitt Coding Bootcamp</w:t>
                  </w:r>
                </w:p>
                <w:p w:rsidR="0093232C" w:rsidRDefault="0093232C" w:rsidP="00F1049C">
                  <w:pPr>
                    <w:ind w:left="724"/>
                  </w:pPr>
                  <w:r>
                    <w:t>0917-166-8714</w:t>
                  </w:r>
                  <w:r w:rsidR="002908F5">
                    <w:t xml:space="preserve"> / 0932-868-8713</w:t>
                  </w:r>
                </w:p>
                <w:p w:rsidR="0093232C" w:rsidRDefault="0093232C" w:rsidP="00F1049C">
                  <w:pPr>
                    <w:ind w:left="724"/>
                  </w:pPr>
                  <w:r>
                    <w:t>Mr. Nheil Pol Cerezo</w:t>
                  </w:r>
                </w:p>
                <w:p w:rsidR="0093232C" w:rsidRDefault="00372C71" w:rsidP="00F1049C">
                  <w:pPr>
                    <w:ind w:left="724"/>
                  </w:pPr>
                  <w:r>
                    <w:t>Software Engineer of</w:t>
                  </w:r>
                  <w:r w:rsidR="0093232C">
                    <w:t xml:space="preserve"> Teledata Corp.</w:t>
                  </w:r>
                </w:p>
                <w:p w:rsidR="0093232C" w:rsidRDefault="0093232C" w:rsidP="00F1049C">
                  <w:pPr>
                    <w:ind w:left="724"/>
                  </w:pPr>
                  <w:r>
                    <w:t>0948-647-3881</w:t>
                  </w:r>
                </w:p>
              </w:tc>
            </w:tr>
          </w:tbl>
          <w:p w:rsidR="00B47BD9" w:rsidRPr="005152F2" w:rsidRDefault="00B47BD9" w:rsidP="003856C9"/>
        </w:tc>
      </w:tr>
    </w:tbl>
    <w:p w:rsidR="00E941EF" w:rsidRDefault="00E941EF" w:rsidP="00D001B1">
      <w:pPr>
        <w:pStyle w:val="NoSpacing"/>
        <w:jc w:val="both"/>
      </w:pPr>
    </w:p>
    <w:sectPr w:rsidR="00E941EF" w:rsidSect="003B3C2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08" w:rsidRDefault="00393A08" w:rsidP="003856C9">
      <w:pPr>
        <w:spacing w:after="0" w:line="240" w:lineRule="auto"/>
      </w:pPr>
      <w:r>
        <w:separator/>
      </w:r>
    </w:p>
  </w:endnote>
  <w:endnote w:type="continuationSeparator" w:id="0">
    <w:p w:rsidR="00393A08" w:rsidRDefault="00393A0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DEC90B" id="Group 4" o:spid="_x0000_s1026" alt="Footer graphic design with grey rectangles in various angles" style="position:absolute;margin-left:0;margin-top:0;width:536.4pt;height:34.55pt;z-index:251671552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6516722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B3C2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004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FB32B7" id="Group 4" o:spid="_x0000_s1026" alt="Footer graphic design with grey rectangles in various angles" style="position:absolute;margin-left:0;margin-top:0;width:536.4pt;height:34.55pt;z-index:25165004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08" w:rsidRDefault="00393A08" w:rsidP="003856C9">
      <w:pPr>
        <w:spacing w:after="0" w:line="240" w:lineRule="auto"/>
      </w:pPr>
      <w:r>
        <w:separator/>
      </w:r>
    </w:p>
  </w:footnote>
  <w:footnote w:type="continuationSeparator" w:id="0">
    <w:p w:rsidR="00393A08" w:rsidRDefault="00393A0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0C582D" id="Group 17" o:spid="_x0000_s1026" alt="Header graphic design with grey rectangles in various angles" style="position:absolute;margin-left:0;margin-top:0;width:536.4pt;height:34.55pt;z-index:25166438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34333A" id="Group 17" o:spid="_x0000_s1026" alt="Header graphic design with grey rectangles in various angles" style="position:absolute;margin-left:0;margin-top:0;width:536.4pt;height:34.55pt;z-index:251657216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D9"/>
    <w:rsid w:val="00052BE1"/>
    <w:rsid w:val="0005624D"/>
    <w:rsid w:val="0007412A"/>
    <w:rsid w:val="0010199E"/>
    <w:rsid w:val="001218D1"/>
    <w:rsid w:val="001765FE"/>
    <w:rsid w:val="0019561F"/>
    <w:rsid w:val="001B32D2"/>
    <w:rsid w:val="002908F5"/>
    <w:rsid w:val="00293B83"/>
    <w:rsid w:val="002A3621"/>
    <w:rsid w:val="002B3890"/>
    <w:rsid w:val="002B7747"/>
    <w:rsid w:val="002C77B9"/>
    <w:rsid w:val="002F485A"/>
    <w:rsid w:val="003053D9"/>
    <w:rsid w:val="00372C71"/>
    <w:rsid w:val="003856C9"/>
    <w:rsid w:val="00393A08"/>
    <w:rsid w:val="00396369"/>
    <w:rsid w:val="003B3C22"/>
    <w:rsid w:val="003F4D31"/>
    <w:rsid w:val="0043426C"/>
    <w:rsid w:val="00434B28"/>
    <w:rsid w:val="00441EB9"/>
    <w:rsid w:val="004527FF"/>
    <w:rsid w:val="00463463"/>
    <w:rsid w:val="00473EF8"/>
    <w:rsid w:val="004760E5"/>
    <w:rsid w:val="004D22BB"/>
    <w:rsid w:val="005152F2"/>
    <w:rsid w:val="00534E4E"/>
    <w:rsid w:val="00551D35"/>
    <w:rsid w:val="00557019"/>
    <w:rsid w:val="00563D2B"/>
    <w:rsid w:val="005674AC"/>
    <w:rsid w:val="005A1E51"/>
    <w:rsid w:val="005A7E57"/>
    <w:rsid w:val="00616FF4"/>
    <w:rsid w:val="0064451E"/>
    <w:rsid w:val="0067781B"/>
    <w:rsid w:val="006A3CE7"/>
    <w:rsid w:val="00743379"/>
    <w:rsid w:val="007803B7"/>
    <w:rsid w:val="007B2F5C"/>
    <w:rsid w:val="007C5F05"/>
    <w:rsid w:val="007F158A"/>
    <w:rsid w:val="00832043"/>
    <w:rsid w:val="00832F81"/>
    <w:rsid w:val="008C7CA2"/>
    <w:rsid w:val="008F6337"/>
    <w:rsid w:val="0093232C"/>
    <w:rsid w:val="00937C95"/>
    <w:rsid w:val="009F6BC9"/>
    <w:rsid w:val="00A42F91"/>
    <w:rsid w:val="00AF1258"/>
    <w:rsid w:val="00B01E52"/>
    <w:rsid w:val="00B47BD9"/>
    <w:rsid w:val="00B550FC"/>
    <w:rsid w:val="00B85871"/>
    <w:rsid w:val="00B93310"/>
    <w:rsid w:val="00BC1F18"/>
    <w:rsid w:val="00BD2E58"/>
    <w:rsid w:val="00BD6DA2"/>
    <w:rsid w:val="00BE1B6F"/>
    <w:rsid w:val="00BF6BAB"/>
    <w:rsid w:val="00C007A5"/>
    <w:rsid w:val="00C4403A"/>
    <w:rsid w:val="00CE6306"/>
    <w:rsid w:val="00D001B1"/>
    <w:rsid w:val="00D11C4D"/>
    <w:rsid w:val="00D5067A"/>
    <w:rsid w:val="00DC79BB"/>
    <w:rsid w:val="00E103B4"/>
    <w:rsid w:val="00E26C4A"/>
    <w:rsid w:val="00E34D58"/>
    <w:rsid w:val="00E941EF"/>
    <w:rsid w:val="00EB1C1B"/>
    <w:rsid w:val="00F1049C"/>
    <w:rsid w:val="00F56435"/>
    <w:rsid w:val="00FA07AA"/>
    <w:rsid w:val="00FB0A17"/>
    <w:rsid w:val="00FB6A8F"/>
    <w:rsid w:val="00FE20E6"/>
    <w:rsid w:val="00FE398B"/>
    <w:rsid w:val="00FE77CD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7275E-81C3-4A32-8948-0201197C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23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6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nathanyaquiten.github.io/portfolio-b5d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4AAAEF915145F796908576AAF11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5AA0-7C11-44F7-8B6F-245A9AC0A6E7}"/>
      </w:docPartPr>
      <w:docPartBody>
        <w:p w:rsidR="00BD6627" w:rsidRDefault="00E12231" w:rsidP="00E12231">
          <w:pPr>
            <w:pStyle w:val="164AAAEF915145F796908576AAF11607"/>
          </w:pPr>
          <w:r w:rsidRPr="005152F2">
            <w:t>Your Name</w:t>
          </w:r>
        </w:p>
      </w:docPartBody>
    </w:docPart>
    <w:docPart>
      <w:docPartPr>
        <w:name w:val="52349809E0CA476FB9E98F1325A23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8FB9-C1DE-40A6-820F-EDC79A4ACCAC}"/>
      </w:docPartPr>
      <w:docPartBody>
        <w:p w:rsidR="00BD6627" w:rsidRDefault="00E12231" w:rsidP="00E12231">
          <w:pPr>
            <w:pStyle w:val="52349809E0CA476FB9E98F1325A235C1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31"/>
    <w:rsid w:val="000B28B5"/>
    <w:rsid w:val="000F50BB"/>
    <w:rsid w:val="00121F7D"/>
    <w:rsid w:val="001B25C8"/>
    <w:rsid w:val="00B442E0"/>
    <w:rsid w:val="00BD6627"/>
    <w:rsid w:val="00E12231"/>
    <w:rsid w:val="00EF4CFE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6DB7DB54E4103AE9E2AD2CFB3E05B">
    <w:name w:val="4E16DB7DB54E4103AE9E2AD2CFB3E05B"/>
  </w:style>
  <w:style w:type="paragraph" w:customStyle="1" w:styleId="CE0DC42CB0A04337BC177582DC9331DD">
    <w:name w:val="CE0DC42CB0A04337BC177582DC9331DD"/>
  </w:style>
  <w:style w:type="paragraph" w:customStyle="1" w:styleId="853E97B5DCC44A8B817364F5A34556EB">
    <w:name w:val="853E97B5DCC44A8B817364F5A34556EB"/>
  </w:style>
  <w:style w:type="paragraph" w:customStyle="1" w:styleId="EC3E7337E63147EEB8AC18EC6041DFBA">
    <w:name w:val="EC3E7337E63147EEB8AC18EC6041DFBA"/>
  </w:style>
  <w:style w:type="paragraph" w:customStyle="1" w:styleId="C2322F6B006944A6BC6E7E5D4A357909">
    <w:name w:val="C2322F6B006944A6BC6E7E5D4A357909"/>
  </w:style>
  <w:style w:type="paragraph" w:customStyle="1" w:styleId="237F3F918EEE4FD2AED693AB475891C5">
    <w:name w:val="237F3F918EEE4FD2AED693AB475891C5"/>
  </w:style>
  <w:style w:type="paragraph" w:customStyle="1" w:styleId="885DE8C4026746398930843479F7B713">
    <w:name w:val="885DE8C4026746398930843479F7B713"/>
  </w:style>
  <w:style w:type="paragraph" w:customStyle="1" w:styleId="02A17B5D82124FBCBF2C8EDB10AB4C8F">
    <w:name w:val="02A17B5D82124FBCBF2C8EDB10AB4C8F"/>
  </w:style>
  <w:style w:type="paragraph" w:customStyle="1" w:styleId="FA8BA25D17924D64B6DD67232A66D267">
    <w:name w:val="FA8BA25D17924D64B6DD67232A66D267"/>
  </w:style>
  <w:style w:type="paragraph" w:customStyle="1" w:styleId="1B4EE96E29564F679C9C7AC82F84D968">
    <w:name w:val="1B4EE96E29564F679C9C7AC82F84D968"/>
  </w:style>
  <w:style w:type="paragraph" w:customStyle="1" w:styleId="3ADB5DF4A6174EB491A05ECD954DAFBA">
    <w:name w:val="3ADB5DF4A6174EB491A05ECD954DAFBA"/>
  </w:style>
  <w:style w:type="paragraph" w:customStyle="1" w:styleId="889B5C5B739841AAB18CC5CD9675280D">
    <w:name w:val="889B5C5B739841AAB18CC5CD9675280D"/>
  </w:style>
  <w:style w:type="paragraph" w:customStyle="1" w:styleId="9227FF5D01984CC08BB4DA9BAB718709">
    <w:name w:val="9227FF5D01984CC08BB4DA9BAB718709"/>
  </w:style>
  <w:style w:type="paragraph" w:customStyle="1" w:styleId="244F9C4410E846729C09A79594E2DFEB">
    <w:name w:val="244F9C4410E846729C09A79594E2DFEB"/>
  </w:style>
  <w:style w:type="paragraph" w:customStyle="1" w:styleId="63CC4FF8010C4CA18A8E5C6B43A3BB45">
    <w:name w:val="63CC4FF8010C4CA18A8E5C6B43A3BB45"/>
  </w:style>
  <w:style w:type="paragraph" w:customStyle="1" w:styleId="C076222EA58C4FCBB946D95F0DF35D54">
    <w:name w:val="C076222EA58C4FCBB946D95F0DF35D54"/>
  </w:style>
  <w:style w:type="paragraph" w:customStyle="1" w:styleId="98F6B772F1FA406BB660485A0E9EBEFA">
    <w:name w:val="98F6B772F1FA406BB660485A0E9EBEFA"/>
  </w:style>
  <w:style w:type="paragraph" w:customStyle="1" w:styleId="3857B7070CB747FF8CEE36C1EF786BB4">
    <w:name w:val="3857B7070CB747FF8CEE36C1EF786BB4"/>
  </w:style>
  <w:style w:type="paragraph" w:customStyle="1" w:styleId="5CF1206C88A2489193A0C3186A1DED44">
    <w:name w:val="5CF1206C88A2489193A0C3186A1DED44"/>
  </w:style>
  <w:style w:type="paragraph" w:customStyle="1" w:styleId="A85AC9FB033C47E2B29B370C0286B61C">
    <w:name w:val="A85AC9FB033C47E2B29B370C0286B61C"/>
  </w:style>
  <w:style w:type="paragraph" w:customStyle="1" w:styleId="BEE4A24A1E5B4E949F96A08796C5B5F6">
    <w:name w:val="BEE4A24A1E5B4E949F96A08796C5B5F6"/>
  </w:style>
  <w:style w:type="paragraph" w:customStyle="1" w:styleId="698CAF4E6FDE427DAA3C49483C430355">
    <w:name w:val="698CAF4E6FDE427DAA3C49483C430355"/>
  </w:style>
  <w:style w:type="paragraph" w:customStyle="1" w:styleId="2D0D416F538A44D59E4B84C16070117F">
    <w:name w:val="2D0D416F538A44D59E4B84C16070117F"/>
    <w:rsid w:val="00E12231"/>
  </w:style>
  <w:style w:type="paragraph" w:customStyle="1" w:styleId="1EA5AA54A6A843D1B3FC7EB22016AE59">
    <w:name w:val="1EA5AA54A6A843D1B3FC7EB22016AE59"/>
    <w:rsid w:val="00E12231"/>
  </w:style>
  <w:style w:type="paragraph" w:customStyle="1" w:styleId="DD9064C38B9F4E8C8F5AFBF4530C81B3">
    <w:name w:val="DD9064C38B9F4E8C8F5AFBF4530C81B3"/>
    <w:rsid w:val="00E12231"/>
  </w:style>
  <w:style w:type="paragraph" w:customStyle="1" w:styleId="522218922F15490AA4FB164063136917">
    <w:name w:val="522218922F15490AA4FB164063136917"/>
    <w:rsid w:val="00E12231"/>
  </w:style>
  <w:style w:type="paragraph" w:customStyle="1" w:styleId="4758A94BF954402BA8E9201D5EC5A484">
    <w:name w:val="4758A94BF954402BA8E9201D5EC5A484"/>
    <w:rsid w:val="00E12231"/>
  </w:style>
  <w:style w:type="paragraph" w:customStyle="1" w:styleId="3A4101C0CB444E5BA38B4D76D90D6F72">
    <w:name w:val="3A4101C0CB444E5BA38B4D76D90D6F72"/>
    <w:rsid w:val="00E12231"/>
  </w:style>
  <w:style w:type="paragraph" w:customStyle="1" w:styleId="5645B0CB2A6C46FDBE8A79CD15840B05">
    <w:name w:val="5645B0CB2A6C46FDBE8A79CD15840B05"/>
    <w:rsid w:val="00E12231"/>
  </w:style>
  <w:style w:type="paragraph" w:customStyle="1" w:styleId="44DE4A3C30B64206B4E5770FE9707526">
    <w:name w:val="44DE4A3C30B64206B4E5770FE9707526"/>
    <w:rsid w:val="00E12231"/>
  </w:style>
  <w:style w:type="paragraph" w:customStyle="1" w:styleId="97736699FF0048B5B738E9B592A0388D">
    <w:name w:val="97736699FF0048B5B738E9B592A0388D"/>
    <w:rsid w:val="00E12231"/>
  </w:style>
  <w:style w:type="paragraph" w:customStyle="1" w:styleId="9CE2B92CE7D84EBC92A3758CB7B05F1F">
    <w:name w:val="9CE2B92CE7D84EBC92A3758CB7B05F1F"/>
    <w:rsid w:val="00E12231"/>
  </w:style>
  <w:style w:type="paragraph" w:customStyle="1" w:styleId="070CEFBEB9D54087820298F214209E0F">
    <w:name w:val="070CEFBEB9D54087820298F214209E0F"/>
    <w:rsid w:val="00E12231"/>
  </w:style>
  <w:style w:type="paragraph" w:customStyle="1" w:styleId="32BEE5910506410E827C54A432E2EE06">
    <w:name w:val="32BEE5910506410E827C54A432E2EE06"/>
    <w:rsid w:val="00E12231"/>
  </w:style>
  <w:style w:type="paragraph" w:customStyle="1" w:styleId="ED6A2CE34B0540A8BE2F2EFA7A2F2056">
    <w:name w:val="ED6A2CE34B0540A8BE2F2EFA7A2F2056"/>
    <w:rsid w:val="00E12231"/>
  </w:style>
  <w:style w:type="paragraph" w:customStyle="1" w:styleId="122DFEBC946043F6A9F2B2518E1ACAD5">
    <w:name w:val="122DFEBC946043F6A9F2B2518E1ACAD5"/>
    <w:rsid w:val="00E12231"/>
  </w:style>
  <w:style w:type="paragraph" w:customStyle="1" w:styleId="FC303A8D0637468AADDD29D761B7B6F4">
    <w:name w:val="FC303A8D0637468AADDD29D761B7B6F4"/>
    <w:rsid w:val="00E12231"/>
  </w:style>
  <w:style w:type="paragraph" w:customStyle="1" w:styleId="F5747D9C2AE54BBCA6990BD5127BB974">
    <w:name w:val="F5747D9C2AE54BBCA6990BD5127BB974"/>
    <w:rsid w:val="00E12231"/>
  </w:style>
  <w:style w:type="paragraph" w:customStyle="1" w:styleId="74B66F3C277842FDAA3BC0CEB2C3B721">
    <w:name w:val="74B66F3C277842FDAA3BC0CEB2C3B721"/>
    <w:rsid w:val="00E12231"/>
  </w:style>
  <w:style w:type="paragraph" w:customStyle="1" w:styleId="A046402774CE4EBB8392F30125487D9C">
    <w:name w:val="A046402774CE4EBB8392F30125487D9C"/>
    <w:rsid w:val="00E12231"/>
  </w:style>
  <w:style w:type="paragraph" w:customStyle="1" w:styleId="95B0E0154CD74FCCA227207DB6E361F0">
    <w:name w:val="95B0E0154CD74FCCA227207DB6E361F0"/>
    <w:rsid w:val="00E12231"/>
  </w:style>
  <w:style w:type="paragraph" w:customStyle="1" w:styleId="523A8F30640249658BF373F017825637">
    <w:name w:val="523A8F30640249658BF373F017825637"/>
    <w:rsid w:val="00E12231"/>
  </w:style>
  <w:style w:type="paragraph" w:customStyle="1" w:styleId="069DB7E0C0C248F78AAFD1F3DC8AB29D">
    <w:name w:val="069DB7E0C0C248F78AAFD1F3DC8AB29D"/>
    <w:rsid w:val="00E12231"/>
  </w:style>
  <w:style w:type="paragraph" w:customStyle="1" w:styleId="71C79AFAD05746948C3E9C87E5EB6A2B">
    <w:name w:val="71C79AFAD05746948C3E9C87E5EB6A2B"/>
    <w:rsid w:val="00E12231"/>
  </w:style>
  <w:style w:type="paragraph" w:customStyle="1" w:styleId="3BA3B0BB91AB473C89477D059E68ED8E">
    <w:name w:val="3BA3B0BB91AB473C89477D059E68ED8E"/>
    <w:rsid w:val="00E12231"/>
  </w:style>
  <w:style w:type="paragraph" w:customStyle="1" w:styleId="F6BD0C176DF64735AA2515E4916A9DE6">
    <w:name w:val="F6BD0C176DF64735AA2515E4916A9DE6"/>
    <w:rsid w:val="00E12231"/>
  </w:style>
  <w:style w:type="paragraph" w:customStyle="1" w:styleId="537C7688E778433D8F441BCA695D570E">
    <w:name w:val="537C7688E778433D8F441BCA695D570E"/>
    <w:rsid w:val="00E12231"/>
  </w:style>
  <w:style w:type="paragraph" w:customStyle="1" w:styleId="B707F486EF6940319E8C251C6C8D1FFD">
    <w:name w:val="B707F486EF6940319E8C251C6C8D1FFD"/>
    <w:rsid w:val="00E12231"/>
  </w:style>
  <w:style w:type="paragraph" w:customStyle="1" w:styleId="164AAAEF915145F796908576AAF11607">
    <w:name w:val="164AAAEF915145F796908576AAF11607"/>
    <w:rsid w:val="00E12231"/>
  </w:style>
  <w:style w:type="paragraph" w:customStyle="1" w:styleId="BBCC674612F9417EBD365BB3AEAF0CF6">
    <w:name w:val="BBCC674612F9417EBD365BB3AEAF0CF6"/>
    <w:rsid w:val="00E12231"/>
  </w:style>
  <w:style w:type="paragraph" w:customStyle="1" w:styleId="3576FABA7B0149AE8CEBCBD050E95EB0">
    <w:name w:val="3576FABA7B0149AE8CEBCBD050E95EB0"/>
    <w:rsid w:val="00E12231"/>
  </w:style>
  <w:style w:type="paragraph" w:customStyle="1" w:styleId="CD7FC2EDC0864B21AD55671052120FAE">
    <w:name w:val="CD7FC2EDC0864B21AD55671052120FAE"/>
    <w:rsid w:val="00E12231"/>
  </w:style>
  <w:style w:type="paragraph" w:customStyle="1" w:styleId="7AEC3B0545664742931117D97BA7D242">
    <w:name w:val="7AEC3B0545664742931117D97BA7D242"/>
    <w:rsid w:val="00E12231"/>
  </w:style>
  <w:style w:type="paragraph" w:customStyle="1" w:styleId="52349809E0CA476FB9E98F1325A235C1">
    <w:name w:val="52349809E0CA476FB9E98F1325A235C1"/>
    <w:rsid w:val="00E12231"/>
  </w:style>
  <w:style w:type="paragraph" w:customStyle="1" w:styleId="19C9B6723E604984B399DFC204531A0F">
    <w:name w:val="19C9B6723E604984B399DFC204531A0F"/>
    <w:rsid w:val="00E12231"/>
  </w:style>
  <w:style w:type="paragraph" w:customStyle="1" w:styleId="59DAEC6963B54472A9EDA25BD77935ED">
    <w:name w:val="59DAEC6963B54472A9EDA25BD77935ED"/>
    <w:rsid w:val="00E12231"/>
  </w:style>
  <w:style w:type="paragraph" w:customStyle="1" w:styleId="4C43EB4E98504B1F896758AA915D2A22">
    <w:name w:val="4C43EB4E98504B1F896758AA915D2A22"/>
    <w:rsid w:val="00E12231"/>
  </w:style>
  <w:style w:type="paragraph" w:customStyle="1" w:styleId="DDD8507D7AD64523884F57977E9D50B6">
    <w:name w:val="DDD8507D7AD64523884F57977E9D50B6"/>
    <w:rsid w:val="00E12231"/>
  </w:style>
  <w:style w:type="paragraph" w:customStyle="1" w:styleId="809AFF09D904431E9AE0DEC2CB6FFC5C">
    <w:name w:val="809AFF09D904431E9AE0DEC2CB6FFC5C"/>
    <w:rsid w:val="00E12231"/>
  </w:style>
  <w:style w:type="paragraph" w:customStyle="1" w:styleId="82470C1D756845E5B78A5BA25D671BAD">
    <w:name w:val="82470C1D756845E5B78A5BA25D671BAD"/>
    <w:rsid w:val="00E12231"/>
  </w:style>
  <w:style w:type="paragraph" w:customStyle="1" w:styleId="C61718B254DB476AA40106BFA9F17CB6">
    <w:name w:val="C61718B254DB476AA40106BFA9F17CB6"/>
    <w:rsid w:val="00E12231"/>
  </w:style>
  <w:style w:type="paragraph" w:customStyle="1" w:styleId="7FAAC0CC8562426FA5E3125B651F8792">
    <w:name w:val="7FAAC0CC8562426FA5E3125B651F8792"/>
    <w:rsid w:val="00E12231"/>
  </w:style>
  <w:style w:type="paragraph" w:customStyle="1" w:styleId="3084EC921A8645D09C157DD251046493">
    <w:name w:val="3084EC921A8645D09C157DD251046493"/>
    <w:rsid w:val="00E12231"/>
  </w:style>
  <w:style w:type="paragraph" w:customStyle="1" w:styleId="1B1AB8E0B83249CBAC3F61726E4BCADE">
    <w:name w:val="1B1AB8E0B83249CBAC3F61726E4BCADE"/>
    <w:rsid w:val="00E12231"/>
  </w:style>
  <w:style w:type="paragraph" w:customStyle="1" w:styleId="BBE82338806349FBBAC51F750CAF9784">
    <w:name w:val="BBE82338806349FBBAC51F750CAF9784"/>
    <w:rsid w:val="00E1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9BCE-887B-4657-867D-BDA85FEE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
yaki</dc:creator>
  <cp:keywords/>
  <dc:description/>
  <cp:lastModifiedBy>Owner</cp:lastModifiedBy>
  <cp:revision>11</cp:revision>
  <cp:lastPrinted>2009-01-02T04:03:00Z</cp:lastPrinted>
  <dcterms:created xsi:type="dcterms:W3CDTF">2017-12-17T21:51:00Z</dcterms:created>
  <dcterms:modified xsi:type="dcterms:W3CDTF">2018-02-14T07:22:00Z</dcterms:modified>
</cp:coreProperties>
</file>